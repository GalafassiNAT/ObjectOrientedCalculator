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35E0" w14:textId="0FC08D2A" w:rsidR="004C5E87" w:rsidRDefault="00CF20F2">
      <w:pPr>
        <w:pStyle w:val="Ttulo1"/>
        <w:numPr>
          <w:ilvl w:val="0"/>
          <w:numId w:val="1"/>
        </w:numPr>
      </w:pPr>
      <w:r>
        <w:t xml:space="preserve"> Descrição do Sistema</w:t>
      </w:r>
    </w:p>
    <w:p w14:paraId="2118901E" w14:textId="77777777" w:rsidR="004C5E87" w:rsidRDefault="004C5E87"/>
    <w:p w14:paraId="465D9C26" w14:textId="77777777" w:rsidR="004C5E87" w:rsidRDefault="00000000">
      <w:pPr>
        <w:pStyle w:val="Ttulo2"/>
        <w:ind w:firstLine="709"/>
      </w:pPr>
      <w:r>
        <w:t>1.1. Introdução</w:t>
      </w:r>
    </w:p>
    <w:p w14:paraId="103C4210" w14:textId="77777777" w:rsidR="004C5E87" w:rsidRDefault="004C5E87"/>
    <w:p w14:paraId="72BF14A2" w14:textId="77777777" w:rsidR="004C5E87" w:rsidRDefault="00000000">
      <w:pPr>
        <w:pStyle w:val="Standard"/>
        <w:ind w:firstLine="709"/>
        <w:rPr>
          <w:rFonts w:hint="eastAsia"/>
        </w:rPr>
      </w:pPr>
      <w:r>
        <w:t>Este documento especifica os casos de uso e requisitos não-funcionais (</w:t>
      </w:r>
      <w:proofErr w:type="spellStart"/>
      <w:r>
        <w:t>RNFs</w:t>
      </w:r>
      <w:proofErr w:type="spellEnd"/>
      <w:r>
        <w:t xml:space="preserve">) do projeto intitulado </w:t>
      </w:r>
      <w:r>
        <w:rPr>
          <w:b/>
          <w:bCs/>
          <w:i/>
          <w:iCs/>
        </w:rPr>
        <w:t>MapCarb3</w:t>
      </w:r>
      <w:r>
        <w:t xml:space="preserve"> referente ao projeto final da disciplina de Análise e Projeto de Software, contida no segundo semestre da matriz curricular do curso de Bacharelado em Ciência da Computação, ministrada pelo professor Dr. Lucio </w:t>
      </w:r>
      <w:proofErr w:type="spellStart"/>
      <w:r>
        <w:t>Geronimo</w:t>
      </w:r>
      <w:proofErr w:type="spellEnd"/>
      <w:r>
        <w:t xml:space="preserve"> Valentin. O objetivo do documento é apresentar as soluções elaboradas e discutidas durante o semestre para a construção da análise e do projeto de um software fundamentado nas </w:t>
      </w:r>
      <w:proofErr w:type="spellStart"/>
      <w:r>
        <w:t>idéias</w:t>
      </w:r>
      <w:proofErr w:type="spellEnd"/>
      <w:r>
        <w:t xml:space="preserve"> do paradigma orientado à objetos.</w:t>
      </w:r>
    </w:p>
    <w:p w14:paraId="27878D3B" w14:textId="77777777" w:rsidR="004C5E87" w:rsidRDefault="004C5E87"/>
    <w:p w14:paraId="1641C603" w14:textId="77777777" w:rsidR="004C5E87" w:rsidRDefault="00000000">
      <w:r>
        <w:tab/>
      </w:r>
    </w:p>
    <w:p w14:paraId="74560FB1" w14:textId="77777777" w:rsidR="004C5E87" w:rsidRDefault="004C5E87"/>
    <w:p w14:paraId="0548AC9F" w14:textId="5F9C072C" w:rsidR="00A02204" w:rsidRDefault="00000000" w:rsidP="00A02204">
      <w:r>
        <w:tab/>
        <w:t xml:space="preserve">O projeto recebeu o nome de MapCarb3, e está sendo desenvolvido pelos alunos referidos neste documento. Seu propósito geral se dá como uma ferramenta para um administrador que poderá gerenciar a atividade dos proprietários e suas propriedades que estão em um relacionamento de negócio com o administrador. O sistema deve ser capaz de permitir o administrador verificar os proprietários cadastrados nele, as propriedades associadas a estes proprietários, associar projetos a estas propriedades, os quais conterão formulários referentes as etapas de produção que ocorrerão na propriedade, essas etapas terão campos específicos que deverão ser preenchidos pelo proprietário e entregues ao administrador, que </w:t>
      </w:r>
      <w:proofErr w:type="spellStart"/>
      <w:r>
        <w:t>avaliára</w:t>
      </w:r>
      <w:proofErr w:type="spellEnd"/>
      <w:r>
        <w:t>, podendo aceitar o formulário, ou rejeitá-lo e enviar um feedback, mantendo o estado do formulário como pendente, os dados fornecidos serão utilizados para o cálculo de débito/crédito de carbono.</w:t>
      </w:r>
    </w:p>
    <w:p w14:paraId="7FCC0F54" w14:textId="77777777" w:rsidR="00A02204" w:rsidRDefault="00A02204">
      <w:pPr>
        <w:suppressAutoHyphens w:val="0"/>
      </w:pPr>
      <w:r>
        <w:br w:type="page"/>
      </w:r>
    </w:p>
    <w:p w14:paraId="0430CFAE" w14:textId="77777777" w:rsidR="00A02204" w:rsidRDefault="00A02204" w:rsidP="00A02204"/>
    <w:p w14:paraId="77041D2F" w14:textId="2ADC4571" w:rsidR="00A02204" w:rsidRPr="00A02204" w:rsidRDefault="00000000" w:rsidP="00A02204">
      <w:pPr>
        <w:pStyle w:val="Ttulo1"/>
        <w:numPr>
          <w:ilvl w:val="0"/>
          <w:numId w:val="1"/>
        </w:numPr>
      </w:pPr>
      <w:r>
        <w:t>Diagrama de casos de uso</w:t>
      </w:r>
    </w:p>
    <w:p w14:paraId="2D35B30E" w14:textId="37DBC9BC" w:rsidR="004C5E87" w:rsidRDefault="00105622" w:rsidP="0010562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E525E" wp14:editId="56E2C8B9">
            <wp:simplePos x="0" y="0"/>
            <wp:positionH relativeFrom="margin">
              <wp:posOffset>64135</wp:posOffset>
            </wp:positionH>
            <wp:positionV relativeFrom="paragraph">
              <wp:posOffset>266065</wp:posOffset>
            </wp:positionV>
            <wp:extent cx="6038850" cy="8256270"/>
            <wp:effectExtent l="0" t="0" r="0" b="0"/>
            <wp:wrapTight wrapText="bothSides">
              <wp:wrapPolygon edited="0">
                <wp:start x="0" y="0"/>
                <wp:lineTo x="0" y="21530"/>
                <wp:lineTo x="21532" y="21530"/>
                <wp:lineTo x="21532" y="0"/>
                <wp:lineTo x="0" y="0"/>
              </wp:wrapPolygon>
            </wp:wrapTight>
            <wp:docPr id="63616268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2562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049B6F3" w14:textId="77777777" w:rsidR="004C5E87" w:rsidRDefault="00000000">
      <w:pPr>
        <w:pStyle w:val="Ttulo1"/>
        <w:numPr>
          <w:ilvl w:val="0"/>
          <w:numId w:val="1"/>
        </w:numPr>
      </w:pPr>
      <w:r>
        <w:lastRenderedPageBreak/>
        <w:t>Descrição textual de casos de uso</w:t>
      </w:r>
    </w:p>
    <w:p w14:paraId="16FC46D8" w14:textId="77777777" w:rsidR="004C5E87" w:rsidRDefault="004C5E87">
      <w:pPr>
        <w:pStyle w:val="Standard"/>
        <w:spacing w:line="360" w:lineRule="auto"/>
        <w:rPr>
          <w:rFonts w:ascii="Times New Roman" w:hAnsi="Times New Roman"/>
          <w:b/>
          <w:bCs/>
        </w:rPr>
      </w:pPr>
    </w:p>
    <w:p w14:paraId="1FBAC09C" w14:textId="5A7BDFAF" w:rsidR="001A0737" w:rsidRDefault="00000000" w:rsidP="001A0737">
      <w:pPr>
        <w:pStyle w:val="Ttulo2"/>
        <w:ind w:firstLine="709"/>
      </w:pPr>
      <w:r>
        <w:t>3.1 Descrição resumida</w:t>
      </w:r>
    </w:p>
    <w:p w14:paraId="35ED73B1" w14:textId="77777777" w:rsidR="001A0737" w:rsidRPr="001A0737" w:rsidRDefault="001A0737" w:rsidP="001A0737"/>
    <w:p w14:paraId="25E840E1" w14:textId="6B30BB69" w:rsidR="004C5E87" w:rsidRDefault="00000000" w:rsidP="001A0737">
      <w:pPr>
        <w:pStyle w:val="Ttulo3"/>
        <w:jc w:val="center"/>
        <w:rPr>
          <w:b w:val="0"/>
        </w:rPr>
      </w:pPr>
      <w:r>
        <w:t xml:space="preserve">Caso de Uso: </w:t>
      </w:r>
      <w:r w:rsidRPr="00A02204">
        <w:rPr>
          <w:b w:val="0"/>
        </w:rPr>
        <w:t>CRUD Proprietário</w:t>
      </w:r>
    </w:p>
    <w:p w14:paraId="568AEDB9" w14:textId="77777777" w:rsidR="00A02204" w:rsidRPr="00A02204" w:rsidRDefault="00A02204" w:rsidP="00A02204"/>
    <w:p w14:paraId="5A0DB0D5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Visão Geral: </w:t>
      </w:r>
      <w:r>
        <w:rPr>
          <w:rFonts w:ascii="Times New Roman" w:hAnsi="Times New Roman"/>
        </w:rPr>
        <w:t>O Administrador deve ser capaz de realizar todas as operações do CRUD quando relacionado com a existência do proprietário na plataforma, após isso o proprietário estará cadastrado. Dados que necessitam ser informados: nome, e-mail, senha.</w:t>
      </w:r>
    </w:p>
    <w:p w14:paraId="5A45C4F4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41A19BDB" w14:textId="131D6ECF" w:rsidR="004C5E87" w:rsidRDefault="00000000" w:rsidP="001A0737">
      <w:pPr>
        <w:pStyle w:val="Ttulo3"/>
        <w:jc w:val="center"/>
      </w:pPr>
      <w:r>
        <w:t xml:space="preserve">Caso de Uso: </w:t>
      </w:r>
      <w:r w:rsidRPr="001A0737">
        <w:rPr>
          <w:b w:val="0"/>
          <w:bCs/>
        </w:rPr>
        <w:t>CRUD Propriedade</w:t>
      </w:r>
    </w:p>
    <w:p w14:paraId="5C586085" w14:textId="77777777" w:rsidR="00A02204" w:rsidRPr="00A02204" w:rsidRDefault="00A02204" w:rsidP="00A02204"/>
    <w:p w14:paraId="6FE50AE1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Visão Geral: </w:t>
      </w:r>
      <w:r>
        <w:rPr>
          <w:rFonts w:ascii="Times New Roman" w:hAnsi="Times New Roman"/>
        </w:rPr>
        <w:t>O Administrador deve ser capaz de realizar todas as operações de CRUD relacionado à propriedade, a qual deverá possuir um Proprietário antes de ser criada. Dados que necessitam ser informados: nome, rodovia, estado, cidade, bairro (opcional).</w:t>
      </w:r>
    </w:p>
    <w:p w14:paraId="40DF5046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5217750E" w14:textId="0D445FD7" w:rsidR="004C5E87" w:rsidRDefault="00000000" w:rsidP="001A0737">
      <w:pPr>
        <w:pStyle w:val="Ttulo3"/>
        <w:jc w:val="center"/>
      </w:pPr>
      <w:r>
        <w:t xml:space="preserve">Caso de Uso: </w:t>
      </w:r>
      <w:r w:rsidRPr="001A0737">
        <w:rPr>
          <w:b w:val="0"/>
          <w:bCs/>
        </w:rPr>
        <w:t>CRUD Projeto</w:t>
      </w:r>
    </w:p>
    <w:p w14:paraId="25F1678C" w14:textId="77777777" w:rsidR="00A02204" w:rsidRPr="00A02204" w:rsidRDefault="00A02204" w:rsidP="00A02204"/>
    <w:p w14:paraId="68F27BF1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Visão Geral:</w:t>
      </w:r>
      <w:r>
        <w:rPr>
          <w:rFonts w:ascii="Times New Roman" w:hAnsi="Times New Roman"/>
        </w:rPr>
        <w:t xml:space="preserve"> O Administrador deve ser capaz de criar o projeto a partir de dados fornecidos por ele, ler (acessar) o projeto que foi criado, se necessário atualizar o projeto e apagar o projeto caso haja a necessidade. Há de se notar a necessidade de haver um Proprietário e propriedade o qual receberão tal projeto. Dados que necessitam ser informados: nome, descrição.</w:t>
      </w:r>
    </w:p>
    <w:p w14:paraId="3185CA7E" w14:textId="77777777" w:rsidR="001A0737" w:rsidRDefault="001A073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56B72CED" w14:textId="11F8A8A3" w:rsidR="004C5E87" w:rsidRDefault="00000000" w:rsidP="001A0737">
      <w:pPr>
        <w:pStyle w:val="Ttulo2"/>
        <w:numPr>
          <w:ilvl w:val="1"/>
          <w:numId w:val="1"/>
        </w:numPr>
      </w:pPr>
      <w:r w:rsidRPr="001A0737">
        <w:t>Descrição completa e linguagem abstrata</w:t>
      </w:r>
    </w:p>
    <w:p w14:paraId="291E7EF1" w14:textId="77777777" w:rsidR="001A0737" w:rsidRPr="001A0737" w:rsidRDefault="001A0737" w:rsidP="001A0737">
      <w:pPr>
        <w:pStyle w:val="PargrafodaLista"/>
        <w:ind w:left="1129"/>
      </w:pPr>
    </w:p>
    <w:p w14:paraId="4C4352BE" w14:textId="4FCC8E7C" w:rsidR="004C5E87" w:rsidRDefault="00000000" w:rsidP="001A0737">
      <w:pPr>
        <w:pStyle w:val="Ttulo3"/>
        <w:jc w:val="center"/>
      </w:pPr>
      <w:r>
        <w:t>Caso de Uso</w:t>
      </w:r>
      <w:r w:rsidRPr="00A02204">
        <w:t xml:space="preserve">: </w:t>
      </w:r>
      <w:r w:rsidRPr="001A0737">
        <w:rPr>
          <w:b w:val="0"/>
        </w:rPr>
        <w:t>Ver projeto</w:t>
      </w:r>
    </w:p>
    <w:p w14:paraId="5E3B7558" w14:textId="77777777" w:rsidR="00A02204" w:rsidRPr="00A02204" w:rsidRDefault="00A02204" w:rsidP="00A02204"/>
    <w:p w14:paraId="4DCA2A4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Proprietário;</w:t>
      </w:r>
    </w:p>
    <w:p w14:paraId="5FC4A4CE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15F369D3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acessar e verificar os projetos os quais estão atribuídos a si;</w:t>
      </w:r>
    </w:p>
    <w:p w14:paraId="362F883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Proprietário que está cadastrado e logado no sistema, o projeto deverá ter sido criado previamente pelo Administrador;</w:t>
      </w:r>
    </w:p>
    <w:p w14:paraId="5889612C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Proprietário terá consciência de quais projetos ele foi incluso;</w:t>
      </w:r>
    </w:p>
    <w:p w14:paraId="2961C1DB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2656C57A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O proprietário acessa o seu dashboard e adentra a página de projetos;</w:t>
      </w:r>
    </w:p>
    <w:p w14:paraId="04A19804" w14:textId="700FC9D1" w:rsidR="00A02204" w:rsidRPr="001A0737" w:rsidRDefault="00000000" w:rsidP="001A0737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CF20F2">
        <w:rPr>
          <w:rFonts w:ascii="Times New Roman" w:hAnsi="Times New Roman"/>
        </w:rPr>
        <w:t xml:space="preserve">O sistema mostra uma lista de todos os projetos relacionados às suas propriedades; </w:t>
      </w:r>
    </w:p>
    <w:p w14:paraId="5382B9CB" w14:textId="77777777" w:rsidR="00A02204" w:rsidRPr="00A02204" w:rsidRDefault="00A02204" w:rsidP="00A02204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</w:p>
    <w:p w14:paraId="55E09DAF" w14:textId="0EBEB987" w:rsidR="004C5E87" w:rsidRDefault="00000000" w:rsidP="001A0737">
      <w:pPr>
        <w:pStyle w:val="Ttulo3"/>
        <w:jc w:val="center"/>
      </w:pPr>
      <w:r>
        <w:lastRenderedPageBreak/>
        <w:t xml:space="preserve">Caso de Uso: </w:t>
      </w:r>
      <w:r w:rsidRPr="001A0737">
        <w:rPr>
          <w:b w:val="0"/>
          <w:bCs/>
        </w:rPr>
        <w:t>Montar formulário</w:t>
      </w:r>
    </w:p>
    <w:p w14:paraId="00BBDBE3" w14:textId="77777777" w:rsidR="00A02204" w:rsidRPr="00A02204" w:rsidRDefault="00A02204" w:rsidP="00A02204"/>
    <w:p w14:paraId="250E2495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Administrador;</w:t>
      </w:r>
    </w:p>
    <w:p w14:paraId="2A9E3216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11F43430" w14:textId="77777777" w:rsidR="004C5E87" w:rsidRDefault="00000000" w:rsidP="001A0737">
      <w:pPr>
        <w:pStyle w:val="Standard"/>
        <w:spacing w:line="360" w:lineRule="auto"/>
        <w:ind w:left="709"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Administrador: Deseja criar o formulário que será um meio de recuperar dados da propriedade do Proprietário;</w:t>
      </w:r>
    </w:p>
    <w:p w14:paraId="6082BFC5" w14:textId="77777777" w:rsidR="004C5E87" w:rsidRDefault="00000000" w:rsidP="001A0737">
      <w:pPr>
        <w:pStyle w:val="Standard"/>
        <w:spacing w:line="360" w:lineRule="auto"/>
        <w:ind w:left="709"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receber o formulário de sua propriedade, para saber as informações que serão necessárias serem escritas no formulário;</w:t>
      </w:r>
    </w:p>
    <w:p w14:paraId="1303DA76" w14:textId="3A932335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 w:rsidR="00CF20F2">
        <w:rPr>
          <w:rFonts w:ascii="Times New Roman" w:hAnsi="Times New Roman"/>
        </w:rPr>
        <w:t>P</w:t>
      </w:r>
      <w:r>
        <w:rPr>
          <w:rFonts w:ascii="Times New Roman" w:hAnsi="Times New Roman"/>
        </w:rPr>
        <w:t>roprietário</w:t>
      </w:r>
      <w:r w:rsidR="00CF20F2">
        <w:rPr>
          <w:rFonts w:ascii="Times New Roman" w:hAnsi="Times New Roman"/>
        </w:rPr>
        <w:t>, propriedade, projeto e etapa do projeto devem ser previamente cadastrados no sistema;</w:t>
      </w:r>
    </w:p>
    <w:p w14:paraId="15E097F1" w14:textId="57BFAF81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Pós Condições: </w:t>
      </w:r>
      <w:r>
        <w:rPr>
          <w:rFonts w:ascii="Times New Roman" w:hAnsi="Times New Roman"/>
        </w:rPr>
        <w:t>O formulário será criado e</w:t>
      </w:r>
      <w:r w:rsidR="00CF20F2">
        <w:rPr>
          <w:rFonts w:ascii="Times New Roman" w:hAnsi="Times New Roman"/>
        </w:rPr>
        <w:t xml:space="preserve"> associado à etapa do projeto previamente selecionada, onde este proprietário poderá responde-lo no futuro;</w:t>
      </w:r>
    </w:p>
    <w:p w14:paraId="6431BF6E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6389D8B8" w14:textId="1531908F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</w:t>
      </w:r>
      <w:r w:rsidR="00CF20F2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dministrador </w:t>
      </w:r>
      <w:r w:rsidR="00CF20F2">
        <w:rPr>
          <w:rFonts w:ascii="Times New Roman" w:hAnsi="Times New Roman"/>
        </w:rPr>
        <w:t>procura por todas as propriedades cadastradas;</w:t>
      </w:r>
    </w:p>
    <w:p w14:paraId="3A4BEB0D" w14:textId="59D1D85E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CF20F2">
        <w:rPr>
          <w:rFonts w:ascii="Times New Roman" w:hAnsi="Times New Roman"/>
        </w:rPr>
        <w:t xml:space="preserve"> O sistema devolve todas uma lista com todas as propriedades existentes;</w:t>
      </w:r>
    </w:p>
    <w:p w14:paraId="0D853442" w14:textId="360D0CF5" w:rsidR="004C5E87" w:rsidRDefault="00000000" w:rsidP="00CF20F2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CF20F2">
        <w:rPr>
          <w:rFonts w:ascii="Times New Roman" w:hAnsi="Times New Roman"/>
        </w:rPr>
        <w:t xml:space="preserve"> O administrador escolhe uma propriedade e procura por todos os projetos desta propriedade;</w:t>
      </w:r>
    </w:p>
    <w:p w14:paraId="4A3275FB" w14:textId="707E694C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="00CF20F2">
        <w:rPr>
          <w:rFonts w:ascii="Times New Roman" w:hAnsi="Times New Roman"/>
        </w:rPr>
        <w:t>O sistema devolve todos os projetos desta propriedade;</w:t>
      </w:r>
    </w:p>
    <w:p w14:paraId="103FFCB9" w14:textId="2EA8E44F" w:rsidR="00CF20F2" w:rsidRDefault="00CF20F2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O </w:t>
      </w:r>
      <w:r w:rsidR="0044155A">
        <w:rPr>
          <w:rFonts w:ascii="Times New Roman" w:hAnsi="Times New Roman"/>
        </w:rPr>
        <w:t>administrador clica neste projeto;</w:t>
      </w:r>
    </w:p>
    <w:p w14:paraId="46E24F1A" w14:textId="2503E509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O sistema devolve uma lista contendo todas as etapas já criadas daquele projeto</w:t>
      </w:r>
      <w:r w:rsidR="00A02204">
        <w:rPr>
          <w:rFonts w:ascii="Times New Roman" w:hAnsi="Times New Roman"/>
        </w:rPr>
        <w:t>, nome do projeto, descrição e status</w:t>
      </w:r>
      <w:r>
        <w:rPr>
          <w:rFonts w:ascii="Times New Roman" w:hAnsi="Times New Roman"/>
        </w:rPr>
        <w:t>;</w:t>
      </w:r>
    </w:p>
    <w:p w14:paraId="4D7377B3" w14:textId="3D84696D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O administrador clica em uma etapa;</w:t>
      </w:r>
    </w:p>
    <w:p w14:paraId="2BFB636C" w14:textId="0AA686B0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 O sistema devolve uma tela contendo todas as informações desta etapa (nome, status, resultado, e formulário caso exista);</w:t>
      </w:r>
    </w:p>
    <w:p w14:paraId="0E745E2C" w14:textId="5E7E1072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 O administrador clica em criar formulário;</w:t>
      </w:r>
    </w:p>
    <w:p w14:paraId="1DC9FDC8" w14:textId="66D5FC97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 O sistema devolve uma tela onde o administrador poderá adicionar vários campos relacionados àquela etapa;</w:t>
      </w:r>
    </w:p>
    <w:p w14:paraId="7B044C00" w14:textId="7CB2DC67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Após o administrador escolher todos os campos, ele clica em um botão de “salvar formulário”;</w:t>
      </w:r>
    </w:p>
    <w:p w14:paraId="460FD19C" w14:textId="4D978283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12: O sistema salva todas as informações contidas neste formulário, e deixa o status da etapa em questão como PENDENTE, para que o proprietário possa responder;</w:t>
      </w:r>
    </w:p>
    <w:p w14:paraId="600C9644" w14:textId="77777777" w:rsidR="0044155A" w:rsidRDefault="0044155A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</w:p>
    <w:p w14:paraId="0CE50C42" w14:textId="4323E77D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</w:t>
      </w:r>
      <w:r w:rsidR="0044155A">
        <w:rPr>
          <w:rFonts w:ascii="Times New Roman" w:hAnsi="Times New Roman"/>
          <w:b/>
          <w:bCs/>
        </w:rPr>
        <w:t>os alternativos</w:t>
      </w:r>
      <w:r>
        <w:rPr>
          <w:rFonts w:ascii="Times New Roman" w:hAnsi="Times New Roman"/>
          <w:b/>
          <w:bCs/>
        </w:rPr>
        <w:t>:</w:t>
      </w:r>
    </w:p>
    <w:p w14:paraId="55676001" w14:textId="5506937B" w:rsidR="0044155A" w:rsidRDefault="0044155A" w:rsidP="00A02204">
      <w:pPr>
        <w:pStyle w:val="Standard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Caso não existam propriedades cadastradas, o administrador é informado disto e poderá criar com o caso de uso &lt;&lt;CRUD&gt;&gt; Propriedade. Retorna para o fluxo </w:t>
      </w:r>
      <w:r w:rsidR="00A02204">
        <w:rPr>
          <w:rFonts w:ascii="Times New Roman" w:hAnsi="Times New Roman"/>
        </w:rPr>
        <w:t>1</w:t>
      </w:r>
      <w:r>
        <w:rPr>
          <w:rFonts w:ascii="Times New Roman" w:hAnsi="Times New Roman"/>
        </w:rPr>
        <w:t>;</w:t>
      </w:r>
    </w:p>
    <w:p w14:paraId="783F63F2" w14:textId="18D94CD0" w:rsidR="00A02204" w:rsidRDefault="00CA2B0A" w:rsidP="00A02204">
      <w:pPr>
        <w:pStyle w:val="Standard"/>
        <w:spacing w:line="360" w:lineRule="auto"/>
        <w:ind w:left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3D604056" w14:textId="1D7995C5" w:rsidR="0044155A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44155A">
        <w:rPr>
          <w:rFonts w:ascii="Times New Roman" w:hAnsi="Times New Roman"/>
        </w:rPr>
        <w:t xml:space="preserve">.1. Caso não existam projetos cadastradas, o administrador é informado disto e poderá criar com o caso de uso &lt;&lt;CRUD&gt;&gt; Projeto. Retorna para o fluxo </w:t>
      </w:r>
      <w:r>
        <w:rPr>
          <w:rFonts w:ascii="Times New Roman" w:hAnsi="Times New Roman"/>
        </w:rPr>
        <w:t>3</w:t>
      </w:r>
      <w:r w:rsidR="0044155A">
        <w:rPr>
          <w:rFonts w:ascii="Times New Roman" w:hAnsi="Times New Roman"/>
        </w:rPr>
        <w:t>;</w:t>
      </w:r>
    </w:p>
    <w:p w14:paraId="1F64FD4F" w14:textId="77777777" w:rsidR="00A02204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50E678BF" w14:textId="539292DF" w:rsidR="00A02204" w:rsidRDefault="00A02204" w:rsidP="00A02204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 Caso não existam etapas cadastradas, o administrador é informado disto e poderá criar com o caso de uso &lt;&lt;CRUD&gt;&gt; Etapa. Retorna para o fluxo 6;</w:t>
      </w:r>
    </w:p>
    <w:p w14:paraId="11AF7E73" w14:textId="77777777" w:rsidR="00A02204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63BEDAC6" w14:textId="283EAA82" w:rsidR="00A02204" w:rsidRDefault="00A02204" w:rsidP="0044155A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10.1. Caso não existam campos cadastrados para aquela etapa, o administrador é informado disto e poderá criar com o caso de uso &lt;&lt;CRUD&gt;&gt; Campo. Retorna para o fluxo 10;</w:t>
      </w:r>
    </w:p>
    <w:p w14:paraId="706A34F3" w14:textId="7047F0B7" w:rsidR="0044155A" w:rsidRPr="0044155A" w:rsidRDefault="0044155A" w:rsidP="00A02204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27D95A77" w14:textId="7CA5FF81" w:rsidR="004C5E87" w:rsidRDefault="00000000" w:rsidP="001A0737">
      <w:pPr>
        <w:pStyle w:val="Ttulo3"/>
        <w:jc w:val="center"/>
      </w:pPr>
      <w:r>
        <w:t xml:space="preserve">Caso de Uso: </w:t>
      </w:r>
      <w:r w:rsidRPr="001A0737">
        <w:rPr>
          <w:b w:val="0"/>
          <w:bCs/>
        </w:rPr>
        <w:t>Responder formulário</w:t>
      </w:r>
    </w:p>
    <w:p w14:paraId="3B50305E" w14:textId="77777777" w:rsidR="00A02204" w:rsidRPr="00A02204" w:rsidRDefault="00A02204" w:rsidP="00A02204"/>
    <w:p w14:paraId="58705B60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Proprietário;</w:t>
      </w:r>
    </w:p>
    <w:p w14:paraId="696E4B0A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47419E51" w14:textId="77777777" w:rsidR="004C5E87" w:rsidRDefault="00000000" w:rsidP="001A0737">
      <w:pPr>
        <w:pStyle w:val="Standard"/>
        <w:spacing w:line="360" w:lineRule="auto"/>
        <w:ind w:left="568" w:firstLine="28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responder o formulário que lhe foi atribuído pelo Administrador;</w:t>
      </w:r>
    </w:p>
    <w:p w14:paraId="3B63618B" w14:textId="35504F2A" w:rsidR="004C5E87" w:rsidRDefault="00000000" w:rsidP="001A0737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Administrador: Receberá o </w:t>
      </w:r>
      <w:r w:rsidRPr="001A0737">
        <w:rPr>
          <w:rFonts w:ascii="Times New Roman" w:hAnsi="Times New Roman"/>
        </w:rPr>
        <w:t>resultado</w:t>
      </w:r>
      <w:r>
        <w:rPr>
          <w:rFonts w:ascii="Times New Roman" w:hAnsi="Times New Roman"/>
        </w:rPr>
        <w:t xml:space="preserve"> do formulário que foi respondido pelo</w:t>
      </w:r>
      <w:r w:rsidR="001A0737">
        <w:rPr>
          <w:rFonts w:ascii="Times New Roman" w:hAnsi="Times New Roman"/>
        </w:rPr>
        <w:t xml:space="preserve"> proprietário;</w:t>
      </w:r>
    </w:p>
    <w:p w14:paraId="6EA1DC59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Proprietário que está cadastrado e logado no sistema, o formulário deverá ter sido criado previamente pelo Administrador;</w:t>
      </w:r>
    </w:p>
    <w:p w14:paraId="528F2DC7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Pós Condições: </w:t>
      </w:r>
      <w:r>
        <w:rPr>
          <w:rFonts w:ascii="Times New Roman" w:hAnsi="Times New Roman"/>
        </w:rPr>
        <w:t>O formulário terá sido respondido e retornará seus resultados para o Administrador;</w:t>
      </w:r>
    </w:p>
    <w:p w14:paraId="59DC176A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6B7B1B77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O Proprietário acessa a plataforma através do login e encontra o local onde pode ver o seu dashboard;</w:t>
      </w:r>
    </w:p>
    <w:p w14:paraId="6CD99BE3" w14:textId="3DA013C3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No dashboard o Proprietário acessa o local responsável por projetos</w:t>
      </w:r>
      <w:r w:rsidR="0070596D">
        <w:rPr>
          <w:rFonts w:ascii="Times New Roman" w:hAnsi="Times New Roman"/>
        </w:rPr>
        <w:t>;</w:t>
      </w:r>
    </w:p>
    <w:p w14:paraId="76ABD00D" w14:textId="51BBE671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O sistema devolve todos os projetos em seu nome;</w:t>
      </w:r>
    </w:p>
    <w:p w14:paraId="60C11218" w14:textId="6A9D2158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O proprietário seleciona um projeto;</w:t>
      </w:r>
    </w:p>
    <w:p w14:paraId="733E56D0" w14:textId="08D4B340" w:rsidR="004C5E87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O sistema devolve todas as etapas deste projeto;</w:t>
      </w:r>
    </w:p>
    <w:p w14:paraId="3FB45280" w14:textId="1AD51B71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O proprietário seleciona a etapa;</w:t>
      </w:r>
    </w:p>
    <w:p w14:paraId="664918AE" w14:textId="267F87A4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O sistema devolve as informações da etapa (nome, status e formulário);</w:t>
      </w:r>
    </w:p>
    <w:p w14:paraId="3F21102F" w14:textId="5B4588C0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 O proprietário acessa o formulário da etapa;</w:t>
      </w:r>
    </w:p>
    <w:p w14:paraId="1E071B97" w14:textId="2B75D2F4" w:rsidR="0070596D" w:rsidRDefault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 O sistema devolve uma tela com todos os campos do formulário;</w:t>
      </w:r>
    </w:p>
    <w:p w14:paraId="4D753A75" w14:textId="23537719" w:rsidR="0070596D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 O proprietário responde todos os campos e clica em enviar formulário;</w:t>
      </w:r>
    </w:p>
    <w:p w14:paraId="39955370" w14:textId="1DF2DAA9" w:rsidR="004C5E87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O sistema exibe uma mensagem de sucesso para o proprietário.</w:t>
      </w:r>
    </w:p>
    <w:p w14:paraId="115676A0" w14:textId="77777777" w:rsidR="0070596D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</w:p>
    <w:p w14:paraId="79831141" w14:textId="7E4C87FC" w:rsidR="0070596D" w:rsidRDefault="0070596D" w:rsidP="0070596D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Fluxos alternativos:</w:t>
      </w:r>
    </w:p>
    <w:p w14:paraId="30AEBC7E" w14:textId="47335904" w:rsidR="004C5E87" w:rsidRPr="0070596D" w:rsidRDefault="0070596D" w:rsidP="0070596D">
      <w:pPr>
        <w:pStyle w:val="Standard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lastRenderedPageBreak/>
        <w:t>Caso o proprietário deixou de preencher algum campo, informa mensagem de erro e retorna para o fluxo 10.</w:t>
      </w:r>
    </w:p>
    <w:p w14:paraId="35734F3D" w14:textId="77777777" w:rsidR="0070596D" w:rsidRDefault="0070596D" w:rsidP="0070596D">
      <w:pPr>
        <w:pStyle w:val="Standard"/>
        <w:spacing w:line="360" w:lineRule="auto"/>
        <w:ind w:left="850"/>
        <w:jc w:val="both"/>
        <w:rPr>
          <w:rFonts w:ascii="Times New Roman" w:hAnsi="Times New Roman"/>
          <w:b/>
          <w:bCs/>
        </w:rPr>
      </w:pPr>
    </w:p>
    <w:p w14:paraId="3A81E838" w14:textId="515511AE" w:rsidR="004C5E87" w:rsidRDefault="00000000" w:rsidP="0070596D">
      <w:pPr>
        <w:pStyle w:val="Ttulo3"/>
        <w:jc w:val="center"/>
        <w:rPr>
          <w:b w:val="0"/>
          <w:bCs/>
        </w:rPr>
      </w:pPr>
      <w:r>
        <w:rPr>
          <w:bCs/>
        </w:rPr>
        <w:t xml:space="preserve">Caso de Uso: </w:t>
      </w:r>
      <w:r w:rsidRPr="0070596D">
        <w:rPr>
          <w:b w:val="0"/>
          <w:bCs/>
        </w:rPr>
        <w:t>Enviar feedback do formulário</w:t>
      </w:r>
    </w:p>
    <w:p w14:paraId="161A4905" w14:textId="77777777" w:rsidR="0070596D" w:rsidRPr="0070596D" w:rsidRDefault="0070596D" w:rsidP="0070596D"/>
    <w:p w14:paraId="24B679E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Administrador;</w:t>
      </w:r>
    </w:p>
    <w:p w14:paraId="076F1FF6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4D29C4B5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Administrador: Verificará o formulário e enviará o feedback para o Proprietário;</w:t>
      </w:r>
    </w:p>
    <w:p w14:paraId="566C3143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acessar e verificar os feedbacks dos formulários os quais respondeu;</w:t>
      </w:r>
    </w:p>
    <w:p w14:paraId="0FAACB8F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Administrador que está cadastrado e logado no sistema, o formulário deverá ter sido respondido previamente pelo Proprietário;</w:t>
      </w:r>
    </w:p>
    <w:p w14:paraId="264FD5DD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Proprietário terá consciência de quais projetos ele foi incluso;</w:t>
      </w:r>
    </w:p>
    <w:p w14:paraId="5FCC3981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38C6E8E0" w14:textId="3840029C" w:rsidR="004C5E87" w:rsidRDefault="00000000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Ao estar logado na plataforma e ter acessado seu dashboard o Administrador deverá </w:t>
      </w:r>
      <w:r w:rsidR="00E8782C">
        <w:rPr>
          <w:rFonts w:ascii="Times New Roman" w:hAnsi="Times New Roman"/>
        </w:rPr>
        <w:t>acessar uma área para ver os projetos respondidos pelos proprietários;</w:t>
      </w:r>
    </w:p>
    <w:p w14:paraId="41E09924" w14:textId="4F551F5E" w:rsidR="004C5E87" w:rsidRDefault="00000000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E8782C">
        <w:rPr>
          <w:rFonts w:ascii="Times New Roman" w:hAnsi="Times New Roman"/>
        </w:rPr>
        <w:t>O sistema devolverá todos os projetos cujo alguma etapa dentro dele está com o status ENVIADO;</w:t>
      </w:r>
    </w:p>
    <w:p w14:paraId="4E903261" w14:textId="353173A6" w:rsidR="00E8782C" w:rsidRDefault="00000000" w:rsidP="00E8782C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 w:rsidR="00E8782C">
        <w:rPr>
          <w:rFonts w:ascii="Times New Roman" w:hAnsi="Times New Roman"/>
        </w:rPr>
        <w:t>O administrador acessa este projeto;</w:t>
      </w:r>
    </w:p>
    <w:p w14:paraId="236DED81" w14:textId="60D12551" w:rsidR="00E8782C" w:rsidRDefault="00E8782C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O sistema devolve todas as informações do projeto, incluindo as suas etapas. Diferenciando com alguma cor quais delas estão com o status ENVIADO;</w:t>
      </w:r>
    </w:p>
    <w:p w14:paraId="4D71196B" w14:textId="0E734198" w:rsidR="00E8782C" w:rsidRDefault="00E8782C" w:rsidP="00E8782C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O administrador seleciona uma etapa com o status ENVIADO;</w:t>
      </w:r>
    </w:p>
    <w:p w14:paraId="2B9BC293" w14:textId="1773DA39" w:rsidR="00E8782C" w:rsidRDefault="00E8782C" w:rsidP="00E8782C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O sistema devolve todo o formulário preenchido pelo proprietário;</w:t>
      </w:r>
    </w:p>
    <w:p w14:paraId="2FE4D863" w14:textId="7002C13D" w:rsidR="00E8782C" w:rsidRDefault="00E8782C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O administrador avalia se os dados são coerentes, e consegue rejeitar ou aprovar este formulário desta etapa;</w:t>
      </w:r>
    </w:p>
    <w:p w14:paraId="33BFEE92" w14:textId="77777777" w:rsidR="00E8782C" w:rsidRDefault="00E8782C" w:rsidP="00E8782C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54E1EC1B" w14:textId="7694BBA6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</w:t>
      </w:r>
      <w:r w:rsidR="009A5CCE">
        <w:rPr>
          <w:rFonts w:ascii="Times New Roman" w:hAnsi="Times New Roman"/>
          <w:b/>
          <w:bCs/>
        </w:rPr>
        <w:t>os alternativos</w:t>
      </w:r>
      <w:r>
        <w:rPr>
          <w:rFonts w:ascii="Times New Roman" w:hAnsi="Times New Roman"/>
          <w:b/>
          <w:bCs/>
        </w:rPr>
        <w:t>:</w:t>
      </w:r>
    </w:p>
    <w:p w14:paraId="0496C460" w14:textId="77777777" w:rsidR="009A5CCE" w:rsidRDefault="009A5CCE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7A2BAD1C" w14:textId="45B75B93" w:rsidR="004C5E87" w:rsidRDefault="009A5CCE" w:rsidP="009A5CCE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7.1. Considerando que o formulário não foi respondido de acordo com a forma como foi montada, então o Administrador deverá enviar o feedback na caixa de comentário e reenviar o formulário para o Proprietário. Encerra o caso de uso;</w:t>
      </w:r>
    </w:p>
    <w:p w14:paraId="789CFB30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  <w:u w:val="double"/>
        </w:rPr>
      </w:pPr>
    </w:p>
    <w:p w14:paraId="395D4F8F" w14:textId="2640F0D8" w:rsidR="004C5E87" w:rsidRDefault="00000000" w:rsidP="009A5CCE">
      <w:pPr>
        <w:pStyle w:val="Ttulo3"/>
        <w:jc w:val="center"/>
        <w:rPr>
          <w:b w:val="0"/>
          <w:bCs/>
        </w:rPr>
      </w:pPr>
      <w:r>
        <w:rPr>
          <w:bCs/>
        </w:rPr>
        <w:t xml:space="preserve">Caso de Uso: </w:t>
      </w:r>
      <w:r w:rsidRPr="009A5CCE">
        <w:rPr>
          <w:b w:val="0"/>
          <w:bCs/>
        </w:rPr>
        <w:t>Ver feedback do formulário</w:t>
      </w:r>
    </w:p>
    <w:p w14:paraId="36A442AE" w14:textId="77777777" w:rsidR="009A5CCE" w:rsidRPr="009A5CCE" w:rsidRDefault="009A5CCE" w:rsidP="009A5CCE"/>
    <w:p w14:paraId="4BC1E2D0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 xml:space="preserve">Ator Principal: </w:t>
      </w:r>
      <w:r>
        <w:rPr>
          <w:rFonts w:ascii="Times New Roman" w:hAnsi="Times New Roman"/>
        </w:rPr>
        <w:t>Proprietário;</w:t>
      </w:r>
    </w:p>
    <w:p w14:paraId="68271270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3DFB3A77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Deseja acessar e verificar os feedbacks dos formulários os quais respondeu;</w:t>
      </w:r>
    </w:p>
    <w:p w14:paraId="69FEB0A8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Administrador: Será quem enviou o formulário e o feedback para o Proprietário;</w:t>
      </w:r>
    </w:p>
    <w:p w14:paraId="6ACC1D88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 </w:t>
      </w:r>
      <w:r>
        <w:rPr>
          <w:rFonts w:ascii="Times New Roman" w:hAnsi="Times New Roman"/>
        </w:rPr>
        <w:t>O Usuário é um Proprietário que está cadastrado e logado no sistema, o formulário deverá ter sido respondido previamente pelo Proprietário;</w:t>
      </w:r>
    </w:p>
    <w:p w14:paraId="3395D7F4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Proprietário terá consciência de se seu formulário foi respondido de forma correta ou não;</w:t>
      </w:r>
    </w:p>
    <w:p w14:paraId="168A74B3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58ABAE53" w14:textId="6CE46BE0" w:rsidR="004C5E87" w:rsidRDefault="00000000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Proprietário acessará a página de projetos que estão associados a si;</w:t>
      </w:r>
    </w:p>
    <w:p w14:paraId="3C38DF89" w14:textId="23D3A443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todos os projetos associados a este proprietário;</w:t>
      </w:r>
    </w:p>
    <w:p w14:paraId="687665DF" w14:textId="49CA9BC9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proprietário filtra por projetos que possuem alguma etapa com o status RECUSADO ou APROVADO.</w:t>
      </w:r>
    </w:p>
    <w:p w14:paraId="27C81E45" w14:textId="1CB8AC02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uma lista de projetos com estes filtros;</w:t>
      </w:r>
    </w:p>
    <w:p w14:paraId="15BA1DB4" w14:textId="19A0C88F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proprietário seleciona um projeto;</w:t>
      </w:r>
    </w:p>
    <w:p w14:paraId="151CCBF1" w14:textId="3D617EA1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todas as etapas deste projeto, diferenciando com alguma cor, quais deles estão como RECUSADO ou como APROVADO;</w:t>
      </w:r>
    </w:p>
    <w:p w14:paraId="20927B12" w14:textId="74A0437C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usuário seleciona uma etapa com o status APROVADO;</w:t>
      </w:r>
    </w:p>
    <w:p w14:paraId="073B1684" w14:textId="7894C514" w:rsidR="009A5CCE" w:rsidRDefault="009A5CCE" w:rsidP="009A5CC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sistema devolve uma visualização do formulário respondido;</w:t>
      </w:r>
    </w:p>
    <w:p w14:paraId="4CCE9FED" w14:textId="77777777" w:rsidR="009A5CCE" w:rsidRPr="009A5CCE" w:rsidRDefault="009A5CCE" w:rsidP="009A5CCE">
      <w:pPr>
        <w:pStyle w:val="Standard"/>
        <w:spacing w:line="360" w:lineRule="auto"/>
        <w:ind w:left="1210"/>
        <w:jc w:val="both"/>
        <w:rPr>
          <w:rFonts w:ascii="Times New Roman" w:hAnsi="Times New Roman"/>
        </w:rPr>
      </w:pPr>
    </w:p>
    <w:p w14:paraId="6B435275" w14:textId="19386200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Fluxo</w:t>
      </w:r>
      <w:r w:rsidR="009A5CCE">
        <w:rPr>
          <w:rFonts w:ascii="Times New Roman" w:hAnsi="Times New Roman"/>
          <w:b/>
          <w:bCs/>
        </w:rPr>
        <w:t>s alternativos</w:t>
      </w:r>
      <w:r>
        <w:rPr>
          <w:rFonts w:ascii="Times New Roman" w:hAnsi="Times New Roman"/>
          <w:b/>
          <w:bCs/>
        </w:rPr>
        <w:t>:</w:t>
      </w:r>
    </w:p>
    <w:p w14:paraId="10BF50D6" w14:textId="50503A38" w:rsidR="004C5E87" w:rsidRDefault="009A5CCE" w:rsidP="009A5CCE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7.1 Caso o proprietário selecione uma etapa com o status REPROVADO, ele verá o feedback dito pelo administrador e retornará para o caso de uso Responder Formulário;</w:t>
      </w:r>
    </w:p>
    <w:p w14:paraId="168CDED0" w14:textId="77777777" w:rsidR="004C5E87" w:rsidRDefault="004C5E87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</w:p>
    <w:p w14:paraId="354C8676" w14:textId="77777777" w:rsidR="004C5E87" w:rsidRDefault="00000000">
      <w:pPr>
        <w:pStyle w:val="Ttulo2"/>
        <w:ind w:firstLine="709"/>
      </w:pPr>
      <w:r>
        <w:t>3.3 Descrição completa e linguagem concreta</w:t>
      </w:r>
    </w:p>
    <w:p w14:paraId="53CF3FD9" w14:textId="77777777" w:rsidR="004C5E87" w:rsidRDefault="004C5E87">
      <w:pPr>
        <w:pStyle w:val="Standard"/>
        <w:spacing w:line="360" w:lineRule="auto"/>
        <w:jc w:val="center"/>
        <w:rPr>
          <w:rFonts w:ascii="Times New Roman" w:hAnsi="Times New Roman"/>
          <w:b/>
          <w:bCs/>
        </w:rPr>
      </w:pPr>
    </w:p>
    <w:p w14:paraId="50D13FA6" w14:textId="77777777" w:rsidR="004C5E87" w:rsidRDefault="00000000" w:rsidP="009A5CCE">
      <w:pPr>
        <w:pStyle w:val="Ttulo3"/>
        <w:jc w:val="center"/>
      </w:pPr>
      <w:r>
        <w:rPr>
          <w:bCs/>
        </w:rPr>
        <w:t xml:space="preserve">Caso de Uso: </w:t>
      </w:r>
      <w:r w:rsidRPr="009A5CCE">
        <w:rPr>
          <w:b w:val="0"/>
          <w:bCs/>
        </w:rPr>
        <w:t>Calcular Resultados;</w:t>
      </w:r>
    </w:p>
    <w:p w14:paraId="068398A7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Ator Principal:</w:t>
      </w:r>
      <w:r>
        <w:rPr>
          <w:rFonts w:ascii="Times New Roman" w:hAnsi="Times New Roman"/>
        </w:rPr>
        <w:t xml:space="preserve"> Administrador;</w:t>
      </w:r>
    </w:p>
    <w:p w14:paraId="0183EDE0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Interessados e Interesses:</w:t>
      </w:r>
    </w:p>
    <w:p w14:paraId="3D496E7C" w14:textId="29DE013D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Administrador: Deseja saber os resultados de todos os formulários de um certo projeto;</w:t>
      </w:r>
    </w:p>
    <w:p w14:paraId="45206928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Proprietário: Também desejará saber o resultado futuro do cálculo dos projetos;</w:t>
      </w:r>
    </w:p>
    <w:p w14:paraId="076F0E3C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</w:rPr>
        <w:t>Pré</w:t>
      </w:r>
      <w:proofErr w:type="spellEnd"/>
      <w:r>
        <w:rPr>
          <w:rFonts w:ascii="Times New Roman" w:hAnsi="Times New Roman"/>
          <w:b/>
          <w:bCs/>
        </w:rPr>
        <w:t xml:space="preserve"> Condições:</w:t>
      </w:r>
      <w:r>
        <w:rPr>
          <w:rFonts w:ascii="Times New Roman" w:hAnsi="Times New Roman"/>
        </w:rPr>
        <w:t xml:space="preserve"> O projeto deverá ter sido criado previamente pelo Administrador;</w:t>
      </w:r>
    </w:p>
    <w:p w14:paraId="4A81BA1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  <w:b/>
          <w:bCs/>
        </w:rPr>
        <w:t>Pós Condições:</w:t>
      </w:r>
      <w:r>
        <w:rPr>
          <w:rFonts w:ascii="Times New Roman" w:hAnsi="Times New Roman"/>
        </w:rPr>
        <w:t xml:space="preserve"> O projeto terá um resultado que pode ser visto tanto pelo Administrador quanto pelo proprietário;</w:t>
      </w:r>
    </w:p>
    <w:p w14:paraId="6DCCB0DC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Cenário de Sucesso Principal:</w:t>
      </w:r>
    </w:p>
    <w:p w14:paraId="60A9E414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1. O Administrador dentro do seu dashboard clicará para ver os projetos;</w:t>
      </w:r>
    </w:p>
    <w:p w14:paraId="709FAC5A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2. O sistema exibirá o nome e a qual proprietário pertencem todos os projetos os quais foram cadastrados pelo Administrador;</w:t>
      </w:r>
    </w:p>
    <w:p w14:paraId="38A3F7C6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lastRenderedPageBreak/>
        <w:t>3. O Administrador clicará no botão de filtrar por proprietário;</w:t>
      </w:r>
    </w:p>
    <w:p w14:paraId="0565432C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4. O Sistema lhe devolve uma caixa de seleção com todos os proprietários que ele cadastrou;</w:t>
      </w:r>
    </w:p>
    <w:p w14:paraId="18CE931A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5. O Administrador seleciona qual Proprietário ele deseja ver os projetos;</w:t>
      </w:r>
    </w:p>
    <w:p w14:paraId="47EE150D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6. O Sistema atualiza os projetos para filtrar apenas aqueles com o Proprietário selecionado;</w:t>
      </w:r>
    </w:p>
    <w:p w14:paraId="13AA6DF0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7. O Administrador seleciona o projeto o qual ele deseja calcular os resultados;</w:t>
      </w:r>
    </w:p>
    <w:p w14:paraId="0C485E57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8. O Sistema devolve uma tela com o nome do projeto, descrição e todas suas etapas, além de um botão de calcular resultados;</w:t>
      </w:r>
    </w:p>
    <w:p w14:paraId="4F57F464" w14:textId="77777777" w:rsidR="004C5E87" w:rsidRDefault="00000000">
      <w:pPr>
        <w:pStyle w:val="Standard"/>
        <w:spacing w:line="360" w:lineRule="auto"/>
        <w:ind w:firstLine="850"/>
        <w:jc w:val="both"/>
        <w:rPr>
          <w:rFonts w:hint="eastAsia"/>
        </w:rPr>
      </w:pPr>
      <w:r>
        <w:rPr>
          <w:rFonts w:ascii="Times New Roman" w:hAnsi="Times New Roman"/>
        </w:rPr>
        <w:t>9. O Administrador clicará no botão de calcular resultados;</w:t>
      </w:r>
    </w:p>
    <w:p w14:paraId="7C47706C" w14:textId="77777777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O sistema calcula o resultado de todas as etapas e grava o resultado no projeto </w:t>
      </w:r>
      <w:proofErr w:type="spellStart"/>
      <w:r>
        <w:rPr>
          <w:rFonts w:ascii="Times New Roman" w:hAnsi="Times New Roman"/>
        </w:rPr>
        <w:t>o qual</w:t>
      </w:r>
      <w:proofErr w:type="spellEnd"/>
      <w:r>
        <w:rPr>
          <w:rFonts w:ascii="Times New Roman" w:hAnsi="Times New Roman"/>
        </w:rPr>
        <w:t xml:space="preserve"> será informado imediatamente para o Administrador na tela.</w:t>
      </w:r>
    </w:p>
    <w:p w14:paraId="313C76E7" w14:textId="77777777" w:rsidR="00E8782C" w:rsidRDefault="00E8782C">
      <w:pPr>
        <w:pStyle w:val="Standard"/>
        <w:spacing w:line="360" w:lineRule="auto"/>
        <w:ind w:firstLine="850"/>
        <w:jc w:val="both"/>
        <w:rPr>
          <w:rFonts w:hint="eastAsia"/>
        </w:rPr>
      </w:pPr>
    </w:p>
    <w:p w14:paraId="5BB0E61B" w14:textId="293B89C2" w:rsidR="004C5E87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Flux</w:t>
      </w:r>
      <w:r w:rsidR="00E8782C">
        <w:rPr>
          <w:rFonts w:ascii="Times New Roman" w:hAnsi="Times New Roman"/>
          <w:b/>
          <w:bCs/>
        </w:rPr>
        <w:t>os alternativos</w:t>
      </w:r>
      <w:r>
        <w:rPr>
          <w:rFonts w:ascii="Times New Roman" w:hAnsi="Times New Roman"/>
          <w:b/>
          <w:bCs/>
        </w:rPr>
        <w:t>:</w:t>
      </w:r>
    </w:p>
    <w:p w14:paraId="3B4B189A" w14:textId="23A79541" w:rsidR="00E8782C" w:rsidRDefault="00000000" w:rsidP="00DB3CE7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9.1 Caso o Administrador clique no botão de calcular resultados e o projeto não possui todas suas etapas necessárias (que são todas aquelas que foram definidas pelo Cliente);</w:t>
      </w:r>
    </w:p>
    <w:p w14:paraId="2695AF64" w14:textId="77777777" w:rsidR="00DB3CE7" w:rsidRDefault="00DB3CE7" w:rsidP="00DB3CE7">
      <w:pPr>
        <w:pStyle w:val="Standard"/>
        <w:spacing w:line="360" w:lineRule="auto"/>
        <w:ind w:left="850"/>
        <w:jc w:val="both"/>
        <w:rPr>
          <w:rFonts w:ascii="Times New Roman" w:hAnsi="Times New Roman"/>
        </w:rPr>
      </w:pPr>
    </w:p>
    <w:p w14:paraId="1D8A8D1F" w14:textId="77777777" w:rsidR="00DB3CE7" w:rsidRDefault="00000000" w:rsidP="00DB3CE7">
      <w:pPr>
        <w:pStyle w:val="Standard"/>
        <w:spacing w:line="360" w:lineRule="auto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9.2 O Sistema informará um erro e encerrará o caso de uso.</w:t>
      </w:r>
    </w:p>
    <w:p w14:paraId="353C30BE" w14:textId="77777777" w:rsidR="00DB3CE7" w:rsidRDefault="00DB3CE7">
      <w:pPr>
        <w:suppressAutoHyphens w:val="0"/>
      </w:pPr>
      <w:r>
        <w:br w:type="page"/>
      </w:r>
    </w:p>
    <w:p w14:paraId="19496899" w14:textId="17514517" w:rsidR="00105622" w:rsidRDefault="00DB3CE7" w:rsidP="00105622">
      <w:pPr>
        <w:pStyle w:val="Ttulo1"/>
        <w:numPr>
          <w:ilvl w:val="0"/>
          <w:numId w:val="1"/>
        </w:numPr>
      </w:pPr>
      <w:r>
        <w:lastRenderedPageBreak/>
        <w:t>Modelo conceitual</w:t>
      </w:r>
    </w:p>
    <w:p w14:paraId="24FEB112" w14:textId="75B81D71" w:rsidR="00105622" w:rsidRDefault="00105622" w:rsidP="00105622">
      <w:r>
        <w:rPr>
          <w:noProof/>
        </w:rPr>
        <w:drawing>
          <wp:inline distT="0" distB="0" distL="0" distR="0" wp14:anchorId="6EE15A3D" wp14:editId="3F6426FB">
            <wp:extent cx="6115685" cy="7813675"/>
            <wp:effectExtent l="0" t="0" r="0" b="0"/>
            <wp:docPr id="12018189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933A" w14:textId="2CA43784" w:rsidR="00C17DBA" w:rsidRDefault="00C17DBA">
      <w:pPr>
        <w:suppressAutoHyphens w:val="0"/>
      </w:pPr>
      <w:r>
        <w:br w:type="page"/>
      </w:r>
    </w:p>
    <w:p w14:paraId="32F28929" w14:textId="57FCCAF8" w:rsidR="00105622" w:rsidRDefault="00C17DBA" w:rsidP="00C17DBA">
      <w:pPr>
        <w:pStyle w:val="Ttulo1"/>
        <w:numPr>
          <w:ilvl w:val="0"/>
          <w:numId w:val="1"/>
        </w:numPr>
      </w:pPr>
      <w:r>
        <w:lastRenderedPageBreak/>
        <w:t>Diagrama de sequência do sistema</w:t>
      </w:r>
    </w:p>
    <w:p w14:paraId="21C89BB6" w14:textId="7D2982AE" w:rsidR="00C17DBA" w:rsidRDefault="00C17DBA" w:rsidP="00C17DBA"/>
    <w:p w14:paraId="4755966E" w14:textId="77777777" w:rsidR="004336C0" w:rsidRDefault="004336C0" w:rsidP="00C17DBA"/>
    <w:p w14:paraId="32C864C1" w14:textId="44D81663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t xml:space="preserve"> Ver projetos</w:t>
      </w:r>
    </w:p>
    <w:p w14:paraId="59853CD1" w14:textId="77777777" w:rsidR="00C17DBA" w:rsidRPr="00C17DBA" w:rsidRDefault="00C17DBA" w:rsidP="00C17DBA"/>
    <w:p w14:paraId="6A5019D9" w14:textId="77777777" w:rsidR="00C17DBA" w:rsidRPr="00C17DBA" w:rsidRDefault="00C17DBA" w:rsidP="00C17DBA"/>
    <w:p w14:paraId="7D2E31F9" w14:textId="4530F20C" w:rsidR="00C17DBA" w:rsidRDefault="00C17DBA" w:rsidP="00C17DBA">
      <w:pPr>
        <w:jc w:val="center"/>
      </w:pPr>
    </w:p>
    <w:p w14:paraId="5471C513" w14:textId="01C2893C" w:rsidR="00C17DBA" w:rsidRDefault="004336C0">
      <w:pPr>
        <w:suppressAutoHyphens w:val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D7F0ED" wp14:editId="1F17723B">
            <wp:simplePos x="0" y="0"/>
            <wp:positionH relativeFrom="margin">
              <wp:align>center</wp:align>
            </wp:positionH>
            <wp:positionV relativeFrom="paragraph">
              <wp:posOffset>1827786</wp:posOffset>
            </wp:positionV>
            <wp:extent cx="4258101" cy="3269954"/>
            <wp:effectExtent l="0" t="0" r="0" b="6985"/>
            <wp:wrapSquare wrapText="bothSides"/>
            <wp:docPr id="185627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01" cy="326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7DBA">
        <w:br w:type="page"/>
      </w:r>
    </w:p>
    <w:p w14:paraId="1514B602" w14:textId="0E6F54EE" w:rsidR="00C17DBA" w:rsidRDefault="00C17DBA" w:rsidP="00C17DBA"/>
    <w:p w14:paraId="0ACE648B" w14:textId="216D776B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t xml:space="preserve"> Montar formulário</w:t>
      </w:r>
    </w:p>
    <w:p w14:paraId="020C18EC" w14:textId="77777777" w:rsidR="00C17DBA" w:rsidRPr="00C17DBA" w:rsidRDefault="00C17DBA" w:rsidP="00C17DBA"/>
    <w:p w14:paraId="6D1BC7EB" w14:textId="183A051C" w:rsidR="00C17DBA" w:rsidRDefault="00C17DBA" w:rsidP="00C17DBA"/>
    <w:p w14:paraId="45D67DD4" w14:textId="7F8AFEB0" w:rsidR="00C17DBA" w:rsidRDefault="004336C0" w:rsidP="00C17DBA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65C88A" wp14:editId="12599655">
            <wp:simplePos x="0" y="0"/>
            <wp:positionH relativeFrom="margin">
              <wp:align>center</wp:align>
            </wp:positionH>
            <wp:positionV relativeFrom="paragraph">
              <wp:posOffset>7449</wp:posOffset>
            </wp:positionV>
            <wp:extent cx="3752850" cy="8213725"/>
            <wp:effectExtent l="0" t="0" r="0" b="0"/>
            <wp:wrapSquare wrapText="bothSides"/>
            <wp:docPr id="5048400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2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BBB51" w14:textId="65879327" w:rsidR="00C17DBA" w:rsidRDefault="00C17DBA">
      <w:pPr>
        <w:suppressAutoHyphens w:val="0"/>
      </w:pPr>
      <w:r>
        <w:br w:type="page"/>
      </w:r>
    </w:p>
    <w:p w14:paraId="119253E9" w14:textId="2BD19837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lastRenderedPageBreak/>
        <w:t xml:space="preserve"> Responder formulário</w:t>
      </w:r>
    </w:p>
    <w:p w14:paraId="65409849" w14:textId="77777777" w:rsidR="00C17DBA" w:rsidRDefault="00C17DBA" w:rsidP="00C17DBA"/>
    <w:p w14:paraId="4137D42B" w14:textId="77777777" w:rsidR="00C17DBA" w:rsidRDefault="00C17DBA" w:rsidP="00C17DBA"/>
    <w:p w14:paraId="16FD034E" w14:textId="3761C29D" w:rsidR="00C17DBA" w:rsidRDefault="00C17DBA" w:rsidP="00C17DBA">
      <w:pPr>
        <w:jc w:val="center"/>
      </w:pPr>
    </w:p>
    <w:p w14:paraId="45417748" w14:textId="7BDDA727" w:rsidR="00C17DBA" w:rsidRDefault="00AF5A4D" w:rsidP="00AF5A4D">
      <w:pPr>
        <w:suppressAutoHyphens w:val="0"/>
        <w:jc w:val="center"/>
      </w:pPr>
      <w:r>
        <w:rPr>
          <w:noProof/>
        </w:rPr>
        <w:drawing>
          <wp:inline distT="0" distB="0" distL="0" distR="0" wp14:anchorId="6CC2CDDA" wp14:editId="67DBF1F1">
            <wp:extent cx="3453130" cy="8284210"/>
            <wp:effectExtent l="0" t="0" r="0" b="2540"/>
            <wp:docPr id="1759267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828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DBA">
        <w:br w:type="page"/>
      </w:r>
    </w:p>
    <w:p w14:paraId="66853492" w14:textId="57C2322F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lastRenderedPageBreak/>
        <w:t xml:space="preserve"> Enviar feedback do formulário</w:t>
      </w:r>
    </w:p>
    <w:p w14:paraId="79D39FEB" w14:textId="00C84F77" w:rsidR="00C17DBA" w:rsidRPr="00C17DBA" w:rsidRDefault="00C17DBA" w:rsidP="00C17DBA"/>
    <w:p w14:paraId="4DA5AB0F" w14:textId="34692B26" w:rsidR="00C17DBA" w:rsidRDefault="00C17DBA" w:rsidP="00C17DBA"/>
    <w:p w14:paraId="0B81DF31" w14:textId="7FB044AE" w:rsidR="00C17DBA" w:rsidRDefault="00C17DBA" w:rsidP="00C17DBA">
      <w:pPr>
        <w:jc w:val="center"/>
      </w:pPr>
    </w:p>
    <w:p w14:paraId="104CC8BA" w14:textId="18BBF2B4" w:rsidR="00C17DBA" w:rsidRDefault="00C17DBA" w:rsidP="00C17DBA">
      <w:pPr>
        <w:jc w:val="center"/>
      </w:pPr>
    </w:p>
    <w:p w14:paraId="3446D93F" w14:textId="7D5AA879" w:rsidR="00C17DBA" w:rsidRDefault="00C17DBA">
      <w:pPr>
        <w:suppressAutoHyphens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BBF469" wp14:editId="19FE15EE">
            <wp:simplePos x="0" y="0"/>
            <wp:positionH relativeFrom="margin">
              <wp:align>center</wp:align>
            </wp:positionH>
            <wp:positionV relativeFrom="paragraph">
              <wp:posOffset>419271</wp:posOffset>
            </wp:positionV>
            <wp:extent cx="4107815" cy="6593205"/>
            <wp:effectExtent l="0" t="0" r="6985" b="0"/>
            <wp:wrapSquare wrapText="bothSides"/>
            <wp:docPr id="30330477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65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F8391BA" w14:textId="116CE904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lastRenderedPageBreak/>
        <w:t xml:space="preserve"> Ver feedback do formulário</w:t>
      </w:r>
    </w:p>
    <w:p w14:paraId="1BDBF359" w14:textId="77777777" w:rsidR="00C17DBA" w:rsidRPr="00C17DBA" w:rsidRDefault="00C17DBA" w:rsidP="00C17DBA"/>
    <w:p w14:paraId="690978EC" w14:textId="2DAC7A5B" w:rsidR="00C17DBA" w:rsidRDefault="00C17DBA" w:rsidP="00C17DBA"/>
    <w:p w14:paraId="252805ED" w14:textId="2A32271D" w:rsidR="00C17DBA" w:rsidRDefault="00C17DBA" w:rsidP="00C17DBA">
      <w:pPr>
        <w:jc w:val="center"/>
      </w:pPr>
    </w:p>
    <w:p w14:paraId="2C1E2FFD" w14:textId="611352CF" w:rsidR="00C17DBA" w:rsidRDefault="00484CEF" w:rsidP="00484CEF">
      <w:pPr>
        <w:suppressAutoHyphens w:val="0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ED3851" wp14:editId="11B00707">
            <wp:simplePos x="0" y="0"/>
            <wp:positionH relativeFrom="margin">
              <wp:align>center</wp:align>
            </wp:positionH>
            <wp:positionV relativeFrom="paragraph">
              <wp:posOffset>520087</wp:posOffset>
            </wp:positionV>
            <wp:extent cx="4839970" cy="6715125"/>
            <wp:effectExtent l="0" t="0" r="0" b="9525"/>
            <wp:wrapTopAndBottom/>
            <wp:docPr id="267407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DBA">
        <w:br w:type="page"/>
      </w:r>
    </w:p>
    <w:p w14:paraId="605767A9" w14:textId="031FBC26" w:rsidR="00C17DBA" w:rsidRDefault="00C17DBA" w:rsidP="00C17DBA">
      <w:pPr>
        <w:pStyle w:val="Ttulo2"/>
        <w:numPr>
          <w:ilvl w:val="1"/>
          <w:numId w:val="7"/>
        </w:numPr>
        <w:jc w:val="center"/>
      </w:pPr>
      <w:r>
        <w:lastRenderedPageBreak/>
        <w:t xml:space="preserve"> Calcular resultados</w:t>
      </w:r>
    </w:p>
    <w:p w14:paraId="515343C1" w14:textId="7F9CEA68" w:rsidR="002F2958" w:rsidRPr="002F2958" w:rsidRDefault="002F2958" w:rsidP="002F2958"/>
    <w:p w14:paraId="664FC0CB" w14:textId="0F29BDC8" w:rsidR="00C17DBA" w:rsidRDefault="00C17DBA" w:rsidP="00C17DBA">
      <w:pPr>
        <w:pStyle w:val="PargrafodaLista"/>
        <w:ind w:left="375"/>
      </w:pPr>
    </w:p>
    <w:p w14:paraId="07C75D4E" w14:textId="404806AF" w:rsidR="00C17DBA" w:rsidRDefault="00C17DBA" w:rsidP="00C17DBA">
      <w:pPr>
        <w:pStyle w:val="PargrafodaLista"/>
        <w:ind w:left="375"/>
      </w:pPr>
    </w:p>
    <w:p w14:paraId="1A28D561" w14:textId="7381A058" w:rsidR="00C17DBA" w:rsidRPr="00C17DBA" w:rsidRDefault="002F2958" w:rsidP="002F2958">
      <w:pPr>
        <w:pStyle w:val="PargrafodaLista"/>
        <w:ind w:left="375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CE9A89" wp14:editId="4EF1460F">
            <wp:simplePos x="0" y="0"/>
            <wp:positionH relativeFrom="margin">
              <wp:align>center</wp:align>
            </wp:positionH>
            <wp:positionV relativeFrom="paragraph">
              <wp:posOffset>723746</wp:posOffset>
            </wp:positionV>
            <wp:extent cx="5801360" cy="6318885"/>
            <wp:effectExtent l="0" t="0" r="8890" b="5715"/>
            <wp:wrapTopAndBottom/>
            <wp:docPr id="116871560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C17DBA" w:rsidRPr="00C17DB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CC74" w14:textId="77777777" w:rsidR="00E733C6" w:rsidRDefault="00E733C6">
      <w:r>
        <w:separator/>
      </w:r>
    </w:p>
  </w:endnote>
  <w:endnote w:type="continuationSeparator" w:id="0">
    <w:p w14:paraId="37E245DD" w14:textId="77777777" w:rsidR="00E733C6" w:rsidRDefault="00E7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B5F4" w14:textId="77777777" w:rsidR="00E733C6" w:rsidRDefault="00E733C6">
      <w:r>
        <w:rPr>
          <w:color w:val="000000"/>
        </w:rPr>
        <w:separator/>
      </w:r>
    </w:p>
  </w:footnote>
  <w:footnote w:type="continuationSeparator" w:id="0">
    <w:p w14:paraId="41C9A250" w14:textId="77777777" w:rsidR="00E733C6" w:rsidRDefault="00E73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DB2"/>
    <w:multiLevelType w:val="multilevel"/>
    <w:tmpl w:val="9920C5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455473C"/>
    <w:multiLevelType w:val="multilevel"/>
    <w:tmpl w:val="3D6A7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80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abstractNum w:abstractNumId="2" w15:restartNumberingAfterBreak="0">
    <w:nsid w:val="37E33B51"/>
    <w:multiLevelType w:val="hybridMultilevel"/>
    <w:tmpl w:val="3446DA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E4FF9"/>
    <w:multiLevelType w:val="multilevel"/>
    <w:tmpl w:val="2432E234"/>
    <w:lvl w:ilvl="0">
      <w:start w:val="1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15" w:hanging="46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4" w15:restartNumberingAfterBreak="0">
    <w:nsid w:val="4D5D22F2"/>
    <w:multiLevelType w:val="multilevel"/>
    <w:tmpl w:val="CCAEC4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5" w15:restartNumberingAfterBreak="0">
    <w:nsid w:val="5A6B0542"/>
    <w:multiLevelType w:val="hybridMultilevel"/>
    <w:tmpl w:val="FC54D4BE"/>
    <w:lvl w:ilvl="0" w:tplc="D4CE6F4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600901C3"/>
    <w:multiLevelType w:val="multilevel"/>
    <w:tmpl w:val="6F2EA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1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  <w:b w:val="0"/>
      </w:rPr>
    </w:lvl>
  </w:abstractNum>
  <w:num w:numId="1" w16cid:durableId="40251389">
    <w:abstractNumId w:val="1"/>
  </w:num>
  <w:num w:numId="2" w16cid:durableId="1730376112">
    <w:abstractNumId w:val="6"/>
  </w:num>
  <w:num w:numId="3" w16cid:durableId="243808553">
    <w:abstractNumId w:val="4"/>
  </w:num>
  <w:num w:numId="4" w16cid:durableId="974483766">
    <w:abstractNumId w:val="3"/>
  </w:num>
  <w:num w:numId="5" w16cid:durableId="872965202">
    <w:abstractNumId w:val="5"/>
  </w:num>
  <w:num w:numId="6" w16cid:durableId="341705377">
    <w:abstractNumId w:val="2"/>
  </w:num>
  <w:num w:numId="7" w16cid:durableId="136020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87"/>
    <w:rsid w:val="00105622"/>
    <w:rsid w:val="001A0737"/>
    <w:rsid w:val="002F2958"/>
    <w:rsid w:val="004336C0"/>
    <w:rsid w:val="0044155A"/>
    <w:rsid w:val="00484CEF"/>
    <w:rsid w:val="004C5E87"/>
    <w:rsid w:val="00687F9C"/>
    <w:rsid w:val="0070596D"/>
    <w:rsid w:val="009A5CCE"/>
    <w:rsid w:val="00A02204"/>
    <w:rsid w:val="00AF5A4D"/>
    <w:rsid w:val="00C17DBA"/>
    <w:rsid w:val="00CA2B0A"/>
    <w:rsid w:val="00CF20F2"/>
    <w:rsid w:val="00DB3CE7"/>
    <w:rsid w:val="00E47CF6"/>
    <w:rsid w:val="00E733C6"/>
    <w:rsid w:val="00E8782C"/>
    <w:rsid w:val="00F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7EE2"/>
  <w15:docId w15:val="{E385F0C6-6982-4D4D-9787-591B53C4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hAnsi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eastAsia="Times New Roman" w:cs="Mangal"/>
      <w:b/>
      <w:color w:val="000000"/>
      <w:sz w:val="32"/>
      <w:szCs w:val="29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eastAsia="Times New Roman" w:cs="Mangal"/>
      <w:b/>
      <w:sz w:val="28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0737"/>
    <w:pPr>
      <w:keepNext/>
      <w:keepLines/>
      <w:spacing w:before="40"/>
      <w:outlineLvl w:val="2"/>
    </w:pPr>
    <w:rPr>
      <w:rFonts w:eastAsiaTheme="majorEastAsia" w:cs="Mangal"/>
      <w:b/>
      <w:sz w:val="2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har">
    <w:name w:val="Título 1 Char"/>
    <w:basedOn w:val="Fontepargpadro"/>
    <w:rPr>
      <w:rFonts w:ascii="Times New Roman" w:eastAsia="Times New Roman" w:hAnsi="Times New Roman" w:cs="Mangal"/>
      <w:b/>
      <w:color w:val="000000"/>
      <w:sz w:val="32"/>
      <w:szCs w:val="29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rFonts w:eastAsia="Times New Roman" w:cs="Mangal"/>
      <w:b/>
      <w:color w:val="000000"/>
      <w:spacing w:val="15"/>
      <w:sz w:val="28"/>
      <w:szCs w:val="20"/>
    </w:rPr>
  </w:style>
  <w:style w:type="character" w:customStyle="1" w:styleId="SubttuloChar">
    <w:name w:val="Subtítulo Char"/>
    <w:basedOn w:val="Fontepargpadro"/>
    <w:rPr>
      <w:rFonts w:ascii="Times New Roman" w:eastAsia="Times New Roman" w:hAnsi="Times New Roman" w:cs="Mangal"/>
      <w:b/>
      <w:color w:val="000000"/>
      <w:spacing w:val="15"/>
      <w:sz w:val="28"/>
      <w:szCs w:val="20"/>
    </w:rPr>
  </w:style>
  <w:style w:type="character" w:customStyle="1" w:styleId="Heading1Char">
    <w:name w:val="Heading 1 Char"/>
    <w:basedOn w:val="Fontepargpadro"/>
    <w:rPr>
      <w:rFonts w:ascii="Times New Roman" w:eastAsia="Times New Roman" w:hAnsi="Times New Roman" w:cs="Mangal"/>
      <w:b/>
      <w:sz w:val="32"/>
      <w:szCs w:val="29"/>
    </w:rPr>
  </w:style>
  <w:style w:type="character" w:customStyle="1" w:styleId="Heading2Char">
    <w:name w:val="Heading 2 Char"/>
    <w:basedOn w:val="Fontepargpadro"/>
    <w:rPr>
      <w:rFonts w:ascii="Times New Roman" w:eastAsia="Times New Roman" w:hAnsi="Times New Roman" w:cs="Mangal"/>
      <w:b/>
      <w:sz w:val="28"/>
      <w:szCs w:val="23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character" w:customStyle="1" w:styleId="Ttulo3Char">
    <w:name w:val="Título 3 Char"/>
    <w:basedOn w:val="Fontepargpadro"/>
    <w:link w:val="Ttulo3"/>
    <w:uiPriority w:val="9"/>
    <w:rsid w:val="001A0737"/>
    <w:rPr>
      <w:rFonts w:ascii="Times New Roman" w:eastAsiaTheme="majorEastAsia" w:hAnsi="Times New Roman" w:cs="Mang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1817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Kurek</dc:creator>
  <cp:lastModifiedBy>Eduardo Kurek</cp:lastModifiedBy>
  <cp:revision>7</cp:revision>
  <dcterms:created xsi:type="dcterms:W3CDTF">2023-12-02T02:51:00Z</dcterms:created>
  <dcterms:modified xsi:type="dcterms:W3CDTF">2023-12-02T19:02:00Z</dcterms:modified>
</cp:coreProperties>
</file>